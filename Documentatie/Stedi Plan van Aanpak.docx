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8" w:rsidRPr="00E7238C" w:rsidRDefault="00E7238C" w:rsidP="00E7238C">
      <w:pPr>
        <w:jc w:val="right"/>
        <w:rPr>
          <w:rFonts w:ascii="Century Gothic" w:hAnsi="Century Gothic"/>
          <w:sz w:val="40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2892" wp14:editId="0695D38B">
                <wp:simplePos x="0" y="0"/>
                <wp:positionH relativeFrom="margin">
                  <wp:align>center</wp:align>
                </wp:positionH>
                <wp:positionV relativeFrom="paragraph">
                  <wp:posOffset>-19262</wp:posOffset>
                </wp:positionV>
                <wp:extent cx="648000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852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5pt" to="510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uywA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7D2EC8" w:rsidRPr="00E7238C">
        <w:rPr>
          <w:rFonts w:ascii="Century Gothic" w:hAnsi="Century Gothic"/>
          <w:sz w:val="40"/>
        </w:rPr>
        <w:t xml:space="preserve">Plan van </w:t>
      </w:r>
      <w:r w:rsidRPr="00E7238C">
        <w:rPr>
          <w:rFonts w:ascii="Century Gothic" w:hAnsi="Century Gothic"/>
          <w:sz w:val="40"/>
        </w:rPr>
        <w:t>Aanpak</w:t>
      </w:r>
    </w:p>
    <w:p w:rsidR="00D70EAD" w:rsidRDefault="00D70EAD" w:rsidP="00D70EAD">
      <w:pPr>
        <w:rPr>
          <w:rFonts w:ascii="Verdana" w:hAnsi="Verdana"/>
          <w:sz w:val="24"/>
        </w:rPr>
      </w:pPr>
    </w:p>
    <w:p w:rsidR="0023727F" w:rsidRDefault="0023727F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81245A" w:rsidRDefault="0081245A" w:rsidP="00D70EAD">
      <w:pPr>
        <w:rPr>
          <w:rFonts w:ascii="Verdana" w:hAnsi="Verdana"/>
          <w:sz w:val="24"/>
        </w:rPr>
      </w:pPr>
    </w:p>
    <w:p w:rsidR="0023727F" w:rsidRDefault="0081245A" w:rsidP="00D70EAD">
      <w:pPr>
        <w:rPr>
          <w:rFonts w:ascii="Verdana" w:hAnsi="Verdana"/>
          <w:sz w:val="24"/>
        </w:rPr>
      </w:pPr>
      <w:r w:rsidRPr="0081245A">
        <w:rPr>
          <w:rFonts w:ascii="Verdana" w:hAnsi="Verdana"/>
          <w:noProof/>
          <w:sz w:val="24"/>
          <w:lang w:eastAsia="nl-NL"/>
        </w:rPr>
        <w:drawing>
          <wp:inline distT="0" distB="0" distL="0" distR="0" wp14:anchorId="5A3825C3" wp14:editId="2402C552">
            <wp:extent cx="5760720" cy="1497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C8" w:rsidRPr="00E7238C" w:rsidRDefault="007D2EC8" w:rsidP="00D70EAD">
      <w:pPr>
        <w:rPr>
          <w:rFonts w:ascii="Verdana" w:hAnsi="Verdana"/>
          <w:sz w:val="24"/>
        </w:rPr>
      </w:pPr>
      <w:r w:rsidRPr="00E7238C">
        <w:rPr>
          <w:rFonts w:ascii="Verdana" w:hAnsi="Verdana"/>
          <w:noProof/>
          <w:sz w:val="24"/>
          <w:lang w:eastAsia="nl-N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5F0F4F" wp14:editId="3CE1248F">
                <wp:simplePos x="0" y="0"/>
                <wp:positionH relativeFrom="margin">
                  <wp:align>left</wp:align>
                </wp:positionH>
                <wp:positionV relativeFrom="paragraph">
                  <wp:posOffset>7360920</wp:posOffset>
                </wp:positionV>
                <wp:extent cx="2921000" cy="140462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 xml:space="preserve">Auteur: </w:t>
                            </w:r>
                            <w:r w:rsidR="00E7238C" w:rsidRPr="00E7238C">
                              <w:rPr>
                                <w:rFonts w:ascii="Verdana" w:hAnsi="Verdana"/>
                              </w:rPr>
                              <w:t>Luuk Diederik</w:t>
                            </w:r>
                            <w:r w:rsidR="0023727F">
                              <w:rPr>
                                <w:rFonts w:ascii="Verdana" w:hAnsi="Verdana"/>
                              </w:rPr>
                              <w:t xml:space="preserve"> &amp; Bart van Laar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Klas: VCIT3G4</w:t>
                            </w:r>
                          </w:p>
                          <w:p w:rsidR="007D2EC8" w:rsidRPr="00E7238C" w:rsidRDefault="007D2EC8" w:rsidP="007D2EC8">
                            <w:pPr>
                              <w:pStyle w:val="NoSpacing"/>
                              <w:rPr>
                                <w:rFonts w:ascii="Verdana" w:hAnsi="Verdana"/>
                              </w:rPr>
                            </w:pPr>
                            <w:r w:rsidRPr="00E7238C">
                              <w:rPr>
                                <w:rFonts w:ascii="Verdana" w:hAnsi="Verdana"/>
                              </w:rPr>
                              <w:t>Datum</w:t>
                            </w:r>
                            <w:r w:rsidR="007442C7" w:rsidRPr="00E7238C">
                              <w:rPr>
                                <w:rFonts w:ascii="Verdana" w:hAnsi="Verdan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5F0F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9.6pt;width:23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">
                <v:textbox style="mso-fit-shape-to-text:t">
                  <w:txbxContent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 xml:space="preserve">Auteur: </w:t>
                      </w:r>
                      <w:r w:rsidR="00E7238C" w:rsidRPr="00E7238C">
                        <w:rPr>
                          <w:rFonts w:ascii="Verdana" w:hAnsi="Verdana"/>
                        </w:rPr>
                        <w:t>Luuk Diederik</w:t>
                      </w:r>
                      <w:r w:rsidR="0023727F">
                        <w:rPr>
                          <w:rFonts w:ascii="Verdana" w:hAnsi="Verdana"/>
                        </w:rPr>
                        <w:t xml:space="preserve"> &amp; Bart van Laar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Klas: VCIT3G4</w:t>
                      </w:r>
                    </w:p>
                    <w:p w:rsidR="007D2EC8" w:rsidRPr="00E7238C" w:rsidRDefault="007D2EC8" w:rsidP="007D2EC8">
                      <w:pPr>
                        <w:pStyle w:val="NoSpacing"/>
                        <w:rPr>
                          <w:rFonts w:ascii="Verdana" w:hAnsi="Verdana"/>
                        </w:rPr>
                      </w:pPr>
                      <w:r w:rsidRPr="00E7238C">
                        <w:rPr>
                          <w:rFonts w:ascii="Verdana" w:hAnsi="Verdana"/>
                        </w:rPr>
                        <w:t>Datum</w:t>
                      </w:r>
                      <w:r w:rsidR="007442C7" w:rsidRPr="00E7238C">
                        <w:rPr>
                          <w:rFonts w:ascii="Verdana" w:hAnsi="Verdan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7238C">
        <w:rPr>
          <w:rFonts w:ascii="Verdana" w:hAnsi="Verdana"/>
          <w:sz w:val="24"/>
        </w:rPr>
        <w:br w:type="page"/>
      </w:r>
    </w:p>
    <w:sdt>
      <w:sdtPr>
        <w:rPr>
          <w:rFonts w:ascii="Verdana" w:eastAsiaTheme="minorHAnsi" w:hAnsi="Verdana" w:cstheme="minorBidi"/>
          <w:sz w:val="22"/>
          <w:szCs w:val="22"/>
          <w:lang w:val="nl-NL"/>
        </w:rPr>
        <w:id w:val="887307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238C" w:rsidRPr="00E7238C" w:rsidRDefault="00E7238C" w:rsidP="00E7238C">
          <w:pPr>
            <w:pStyle w:val="TOCHeading"/>
            <w:rPr>
              <w:szCs w:val="40"/>
              <w:lang w:val="nl-NL"/>
            </w:rPr>
          </w:pPr>
          <w:r w:rsidRPr="00E7238C">
            <w:rPr>
              <w:noProof/>
              <w:szCs w:val="40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317F57" wp14:editId="24444A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-16933</wp:posOffset>
                    </wp:positionV>
                    <wp:extent cx="6480000" cy="0"/>
                    <wp:effectExtent l="0" t="0" r="35560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8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33A32D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IO+WKXBAQAAzQMAAA4AAAAAAAAAAAAAAAAA&#10;LgIAAGRycy9lMm9Eb2MueG1sUEsBAi0AFAAGAAgAAAAhACFNCYLeAAAABwEAAA8AAAAAAAAAAAAA&#10;AAAAGwQAAGRycy9kb3ducmV2LnhtbFBLBQYAAAAABAAEAPMAAAAmBQAAAAA=&#10;" strokecolor="#70ad47 [3209]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CE3C51" w:rsidRPr="00E7238C">
            <w:rPr>
              <w:szCs w:val="40"/>
              <w:lang w:val="nl-NL"/>
            </w:rPr>
            <w:t>Inhoudsopgave</w:t>
          </w:r>
        </w:p>
        <w:p w:rsidR="00E7238C" w:rsidRDefault="00CE3C5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E7238C">
            <w:rPr>
              <w:rFonts w:ascii="Verdana" w:hAnsi="Verdana"/>
            </w:rPr>
            <w:fldChar w:fldCharType="begin"/>
          </w:r>
          <w:r w:rsidRPr="00E7238C">
            <w:rPr>
              <w:rFonts w:ascii="Verdana" w:hAnsi="Verdana"/>
              <w:lang w:val="en-US"/>
            </w:rPr>
            <w:instrText xml:space="preserve"> TOC \o "1-3" \h \z \u </w:instrText>
          </w:r>
          <w:r w:rsidRPr="00E7238C">
            <w:rPr>
              <w:rFonts w:ascii="Verdana" w:hAnsi="Verdana"/>
            </w:rPr>
            <w:fldChar w:fldCharType="separate"/>
          </w:r>
          <w:hyperlink w:anchor="_Toc460851039" w:history="1">
            <w:r w:rsidR="00E7238C" w:rsidRPr="0067189B">
              <w:rPr>
                <w:rStyle w:val="Hyperlink"/>
                <w:rFonts w:ascii="Verdana" w:hAnsi="Verdana"/>
                <w:noProof/>
              </w:rPr>
              <w:t>Doel en reden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_Toc460851039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0" w:history="1">
            <w:r w:rsidR="00E7238C" w:rsidRPr="0067189B">
              <w:rPr>
                <w:rStyle w:val="Hyperlink"/>
                <w:rFonts w:ascii="Verdana" w:hAnsi="Verdana"/>
                <w:noProof/>
              </w:rPr>
              <w:t>Projectidee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_Toc460851040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1" w:history="1">
            <w:r w:rsidR="00E7238C" w:rsidRPr="0067189B">
              <w:rPr>
                <w:rStyle w:val="Hyperlink"/>
                <w:rFonts w:ascii="Verdana" w:hAnsi="Verdana"/>
                <w:noProof/>
              </w:rPr>
              <w:t>Organisatie van het project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_Toc460851041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2" w:history="1">
            <w:r w:rsidR="00E7238C" w:rsidRPr="0067189B">
              <w:rPr>
                <w:rStyle w:val="Hyperlink"/>
                <w:rFonts w:ascii="Verdana" w:hAnsi="Verdana"/>
                <w:noProof/>
              </w:rPr>
              <w:t>Projectgroep en betrokkenen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_Toc460851042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3" w:history="1">
            <w:r w:rsidR="00E7238C" w:rsidRPr="0067189B">
              <w:rPr>
                <w:rStyle w:val="Hyperlink"/>
                <w:rFonts w:ascii="Verdana" w:hAnsi="Verdana"/>
                <w:noProof/>
              </w:rPr>
              <w:t>Oplevering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_Toc460851043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4" w:history="1">
            <w:r w:rsidR="00E7238C" w:rsidRPr="0067189B">
              <w:rPr>
                <w:rStyle w:val="Hyperlink"/>
                <w:rFonts w:ascii="Verdana" w:hAnsi="Verdana"/>
                <w:noProof/>
              </w:rPr>
              <w:t>Omgaan met wijzigingen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_Toc460851044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5" w:history="1">
            <w:r w:rsidR="00E7238C" w:rsidRPr="0067189B">
              <w:rPr>
                <w:rStyle w:val="Hyperlink"/>
                <w:rFonts w:ascii="Verdana" w:hAnsi="Verdana"/>
                <w:noProof/>
              </w:rPr>
              <w:t>Afspraken en uitgangspunten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_Toc460851045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6" w:history="1">
            <w:r w:rsidR="00E7238C" w:rsidRPr="0067189B">
              <w:rPr>
                <w:rStyle w:val="Hyperlink"/>
                <w:rFonts w:ascii="Verdana" w:hAnsi="Verdana"/>
                <w:noProof/>
              </w:rPr>
              <w:t>Eindproduct(en)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_Toc460851046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7" w:history="1">
            <w:r w:rsidR="00E7238C" w:rsidRPr="0067189B">
              <w:rPr>
                <w:rStyle w:val="Hyperlink"/>
                <w:rFonts w:ascii="Verdana" w:hAnsi="Verdana"/>
                <w:noProof/>
              </w:rPr>
              <w:t>Uit te voeren activiteiten en planning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_Toc460851047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8" w:history="1">
            <w:r w:rsidR="00E7238C" w:rsidRPr="0067189B">
              <w:rPr>
                <w:rStyle w:val="Hyperlink"/>
                <w:rFonts w:ascii="Verdana" w:hAnsi="Verdana"/>
                <w:noProof/>
              </w:rPr>
              <w:t>Randvoorwaarden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_Toc460851048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49" w:history="1">
            <w:r w:rsidR="00E7238C" w:rsidRPr="0067189B">
              <w:rPr>
                <w:rStyle w:val="Hyperlink"/>
                <w:rFonts w:ascii="Verdana" w:hAnsi="Verdana"/>
                <w:noProof/>
              </w:rPr>
              <w:t>Op te leveren product(en)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_Toc460851049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0" w:history="1">
            <w:r w:rsidR="00E7238C" w:rsidRPr="0067189B">
              <w:rPr>
                <w:rStyle w:val="Hyperlink"/>
                <w:rFonts w:ascii="Verdana" w:hAnsi="Verdana"/>
                <w:noProof/>
              </w:rPr>
              <w:t>Fase 1: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_Toc460851050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1" w:history="1">
            <w:r w:rsidR="00E7238C" w:rsidRPr="0067189B">
              <w:rPr>
                <w:rStyle w:val="Hyperlink"/>
                <w:rFonts w:ascii="Verdana" w:hAnsi="Verdana"/>
                <w:noProof/>
              </w:rPr>
              <w:t>Fase 2: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_Toc460851051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2" w:history="1">
            <w:r w:rsidR="00E7238C" w:rsidRPr="0067189B">
              <w:rPr>
                <w:rStyle w:val="Hyperlink"/>
                <w:rFonts w:ascii="Verdana" w:hAnsi="Verdana"/>
                <w:noProof/>
              </w:rPr>
              <w:t>Eindfase: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_Toc460851052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E7238C" w:rsidRDefault="00B6113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0851053" w:history="1">
            <w:r w:rsidR="00E7238C" w:rsidRPr="0067189B">
              <w:rPr>
                <w:rStyle w:val="Hyperlink"/>
                <w:rFonts w:ascii="Verdana" w:hAnsi="Verdana"/>
                <w:noProof/>
              </w:rPr>
              <w:t>Samenvatting</w:t>
            </w:r>
            <w:r w:rsidR="00E7238C">
              <w:rPr>
                <w:noProof/>
                <w:webHidden/>
              </w:rPr>
              <w:tab/>
            </w:r>
            <w:r w:rsidR="00E7238C">
              <w:rPr>
                <w:noProof/>
                <w:webHidden/>
              </w:rPr>
              <w:fldChar w:fldCharType="begin"/>
            </w:r>
            <w:r w:rsidR="00E7238C">
              <w:rPr>
                <w:noProof/>
                <w:webHidden/>
              </w:rPr>
              <w:instrText xml:space="preserve"> PAGEREF _Toc460851053 \h </w:instrText>
            </w:r>
            <w:r w:rsidR="00E7238C">
              <w:rPr>
                <w:noProof/>
                <w:webHidden/>
              </w:rPr>
            </w:r>
            <w:r w:rsidR="00E7238C">
              <w:rPr>
                <w:noProof/>
                <w:webHidden/>
              </w:rPr>
              <w:fldChar w:fldCharType="separate"/>
            </w:r>
            <w:r w:rsidR="0023727F">
              <w:rPr>
                <w:noProof/>
                <w:webHidden/>
              </w:rPr>
              <w:t>3</w:t>
            </w:r>
            <w:r w:rsidR="00E7238C">
              <w:rPr>
                <w:noProof/>
                <w:webHidden/>
              </w:rPr>
              <w:fldChar w:fldCharType="end"/>
            </w:r>
          </w:hyperlink>
        </w:p>
        <w:p w:rsidR="00CE3C51" w:rsidRPr="00E7238C" w:rsidRDefault="00CE3C51" w:rsidP="00E7238C">
          <w:pPr>
            <w:jc w:val="right"/>
            <w:rPr>
              <w:rFonts w:ascii="Verdana" w:hAnsi="Verdana"/>
              <w:lang w:val="en-US"/>
            </w:rPr>
          </w:pPr>
          <w:r w:rsidRPr="00E7238C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CE3C51" w:rsidRPr="00E7238C" w:rsidRDefault="00CE3C51">
      <w:pPr>
        <w:rPr>
          <w:rFonts w:ascii="Verdana" w:hAnsi="Verdana"/>
          <w:sz w:val="24"/>
          <w:lang w:val="en-US"/>
        </w:rPr>
      </w:pPr>
      <w:r w:rsidRPr="00E7238C">
        <w:rPr>
          <w:rFonts w:ascii="Verdana" w:hAnsi="Verdana"/>
          <w:sz w:val="24"/>
          <w:lang w:val="en-US"/>
        </w:rPr>
        <w:br w:type="page"/>
      </w:r>
    </w:p>
    <w:bookmarkStart w:id="0" w:name="_Toc460851039"/>
    <w:p w:rsidR="007D2EC8" w:rsidRPr="00E7238C" w:rsidRDefault="00CA2E63" w:rsidP="00CE3C51">
      <w:pPr>
        <w:pStyle w:val="Heading1"/>
        <w:rPr>
          <w:rFonts w:ascii="Verdana" w:hAnsi="Verdana"/>
        </w:rPr>
      </w:pPr>
      <w:r w:rsidRPr="00E7238C"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A0FE9" wp14:editId="6ADBC493">
                <wp:simplePos x="0" y="0"/>
                <wp:positionH relativeFrom="margin">
                  <wp:align>center</wp:align>
                </wp:positionH>
                <wp:positionV relativeFrom="paragraph">
                  <wp:posOffset>-16934</wp:posOffset>
                </wp:positionV>
                <wp:extent cx="648000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CD93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.35pt" to="510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CE3C51" w:rsidRPr="00E7238C">
        <w:rPr>
          <w:rFonts w:ascii="Verdana" w:hAnsi="Verdana"/>
        </w:rPr>
        <w:t>Doel en reden</w:t>
      </w:r>
      <w:bookmarkEnd w:id="0"/>
    </w:p>
    <w:p w:rsidR="0081245A" w:rsidRDefault="0081245A" w:rsidP="00CE3C51">
      <w:pPr>
        <w:rPr>
          <w:rFonts w:ascii="Verdana" w:hAnsi="Verdana"/>
        </w:rPr>
      </w:pP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>Er wordt in de dichtbije toekomst in de arcadekast een “game pc” geïnstalleerd. Hiervoor moet een programma gemaakt worden voor het managen van de games</w:t>
      </w:r>
      <w:r w:rsidR="00D976B8">
        <w:rPr>
          <w:rFonts w:ascii="Verdana" w:hAnsi="Verdana"/>
        </w:rPr>
        <w:t xml:space="preserve"> die geïnstalleerd staan op die computer</w:t>
      </w:r>
      <w:r>
        <w:rPr>
          <w:rFonts w:ascii="Verdana" w:hAnsi="Verdana"/>
        </w:rPr>
        <w:t>.</w:t>
      </w:r>
    </w:p>
    <w:p w:rsidR="0081245A" w:rsidRDefault="0081245A" w:rsidP="00CE3C51">
      <w:pPr>
        <w:rPr>
          <w:rFonts w:ascii="Verdana" w:hAnsi="Verdana"/>
        </w:rPr>
      </w:pPr>
      <w:r>
        <w:rPr>
          <w:rFonts w:ascii="Verdana" w:hAnsi="Verdana"/>
        </w:rPr>
        <w:t xml:space="preserve">Het doel hiervan is om </w:t>
      </w:r>
      <w:r w:rsidR="00D976B8">
        <w:rPr>
          <w:rFonts w:ascii="Verdana" w:hAnsi="Verdana"/>
        </w:rPr>
        <w:t>een applicatie te maken die games van de leerlingen van het ROC A12 verzameld (geüpload door de game mak</w:t>
      </w:r>
      <w:r w:rsidR="00AC428E">
        <w:rPr>
          <w:rFonts w:ascii="Verdana" w:hAnsi="Verdana"/>
        </w:rPr>
        <w:t>ers), vervolgens in een lijst worden gezet en gespeeld kunnen worden.</w:t>
      </w:r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905813" wp14:editId="0C112248">
                <wp:simplePos x="0" y="0"/>
                <wp:positionH relativeFrom="margin">
                  <wp:align>center</wp:align>
                </wp:positionH>
                <wp:positionV relativeFrom="paragraph">
                  <wp:posOffset>318347</wp:posOffset>
                </wp:positionV>
                <wp:extent cx="6480000" cy="0"/>
                <wp:effectExtent l="0" t="0" r="355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0752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5.05pt" to="510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4xwgEAAM0DAAAOAAAAZHJzL2Uyb0RvYy54bWysU01v2zAMvQ/ofxB0b+wUa1A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1" w:name="_Toc460851040"/>
      <w:r w:rsidRPr="00E7238C">
        <w:rPr>
          <w:rFonts w:ascii="Verdana" w:hAnsi="Verdana"/>
        </w:rPr>
        <w:t>Projectidee</w:t>
      </w:r>
      <w:bookmarkEnd w:id="1"/>
    </w:p>
    <w:p w:rsidR="00AC428E" w:rsidRDefault="00AC428E" w:rsidP="00CE3C51">
      <w:pPr>
        <w:rPr>
          <w:rFonts w:ascii="Verdana" w:hAnsi="Verdana"/>
        </w:rPr>
      </w:pPr>
    </w:p>
    <w:p w:rsidR="00AC428E" w:rsidRDefault="00032963" w:rsidP="00CE3C51">
      <w:pPr>
        <w:rPr>
          <w:rFonts w:ascii="Verdana" w:hAnsi="Verdana"/>
        </w:rPr>
      </w:pPr>
      <w:r>
        <w:rPr>
          <w:rFonts w:ascii="Verdana" w:hAnsi="Verdana"/>
        </w:rPr>
        <w:t>Wij</w:t>
      </w:r>
      <w:r w:rsidR="00AC428E">
        <w:rPr>
          <w:rFonts w:ascii="Verdana" w:hAnsi="Verdana"/>
        </w:rPr>
        <w:t xml:space="preserve"> gaan een website maken met registreer, login, game upload en game rating functies</w:t>
      </w:r>
      <w:r>
        <w:rPr>
          <w:rFonts w:ascii="Verdana" w:hAnsi="Verdana"/>
        </w:rPr>
        <w:t xml:space="preserve">. De games die worden geüpload moeten eerst door de administrator van de game pc geaccepteerd worden. Daarna voegt het programma het spel aan de lijst van games. </w:t>
      </w:r>
      <w:proofErr w:type="gramStart"/>
      <w:r w:rsidR="00AC428E">
        <w:rPr>
          <w:rFonts w:ascii="Verdana" w:hAnsi="Verdana"/>
        </w:rPr>
        <w:t xml:space="preserve">De games kunnen opgestart worden door middel van een spel selecteren in de lijst en afgesloten worden door een in-game </w:t>
      </w:r>
      <w:proofErr w:type="spellStart"/>
      <w:r w:rsidR="00AC428E">
        <w:rPr>
          <w:rFonts w:ascii="Verdana" w:hAnsi="Verdana"/>
        </w:rPr>
        <w:t>command</w:t>
      </w:r>
      <w:proofErr w:type="spellEnd"/>
      <w:r w:rsidR="00AC428E">
        <w:rPr>
          <w:rFonts w:ascii="Verdana" w:hAnsi="Verdana"/>
        </w:rPr>
        <w:t>.</w:t>
      </w:r>
      <w:proofErr w:type="gramEnd"/>
      <w:r>
        <w:rPr>
          <w:rFonts w:ascii="Verdana" w:hAnsi="Verdana"/>
        </w:rPr>
        <w:t xml:space="preserve"> </w:t>
      </w:r>
      <w:bookmarkStart w:id="2" w:name="_GoBack"/>
      <w:bookmarkEnd w:id="2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20EB6" wp14:editId="085CE6C5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04A32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Y0mwQEAAM0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3" w:name="_Toc460851041"/>
      <w:r w:rsidRPr="00E7238C">
        <w:rPr>
          <w:rFonts w:ascii="Verdana" w:hAnsi="Verdana"/>
        </w:rPr>
        <w:t>Organisatie van het project</w:t>
      </w:r>
      <w:bookmarkEnd w:id="3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4" w:name="_Toc460851042"/>
      <w:r w:rsidRPr="00E7238C">
        <w:rPr>
          <w:rFonts w:ascii="Verdana" w:hAnsi="Verdana"/>
        </w:rPr>
        <w:t>Projectgroep en betrokkenen</w:t>
      </w:r>
      <w:bookmarkEnd w:id="4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5" w:name="_Toc460851043"/>
      <w:r w:rsidRPr="00E7238C">
        <w:rPr>
          <w:rFonts w:ascii="Verdana" w:hAnsi="Verdana"/>
        </w:rPr>
        <w:t>Oplevering</w:t>
      </w:r>
      <w:bookmarkEnd w:id="5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6" w:name="_Toc460851044"/>
      <w:r w:rsidRPr="00E7238C">
        <w:rPr>
          <w:rFonts w:ascii="Verdana" w:hAnsi="Verdana"/>
        </w:rPr>
        <w:t>Omgaan met wijzigingen</w:t>
      </w:r>
      <w:bookmarkEnd w:id="6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39BFB" wp14:editId="6F0DD966">
                <wp:simplePos x="0" y="0"/>
                <wp:positionH relativeFrom="margin">
                  <wp:align>center</wp:align>
                </wp:positionH>
                <wp:positionV relativeFrom="paragraph">
                  <wp:posOffset>309880</wp:posOffset>
                </wp:positionV>
                <wp:extent cx="6480000" cy="0"/>
                <wp:effectExtent l="0" t="0" r="355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411F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4pt" to="510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7" w:name="_Toc460851045"/>
      <w:r w:rsidRPr="00E7238C">
        <w:rPr>
          <w:rFonts w:ascii="Verdana" w:hAnsi="Verdana"/>
        </w:rPr>
        <w:t>Afspraken en uitgangspunten</w:t>
      </w:r>
      <w:bookmarkEnd w:id="7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8" w:name="_Toc460851046"/>
      <w:r w:rsidRPr="00E7238C">
        <w:rPr>
          <w:rFonts w:ascii="Verdana" w:hAnsi="Verdana"/>
        </w:rPr>
        <w:t>Eindproduct(en)</w:t>
      </w:r>
      <w:bookmarkEnd w:id="8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6006A" wp14:editId="015A02FD">
                <wp:simplePos x="0" y="0"/>
                <wp:positionH relativeFrom="margin">
                  <wp:align>center</wp:align>
                </wp:positionH>
                <wp:positionV relativeFrom="paragraph">
                  <wp:posOffset>292735</wp:posOffset>
                </wp:positionV>
                <wp:extent cx="6480000" cy="0"/>
                <wp:effectExtent l="0" t="0" r="355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4F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9" w:name="_Toc460851047"/>
      <w:r w:rsidRPr="00E7238C">
        <w:rPr>
          <w:rFonts w:ascii="Verdana" w:hAnsi="Verdana"/>
        </w:rPr>
        <w:t>Uit te voeren activiteiten en planning</w:t>
      </w:r>
      <w:bookmarkEnd w:id="9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0" w:name="_Toc460851048"/>
      <w:r w:rsidRPr="00E7238C">
        <w:rPr>
          <w:rFonts w:ascii="Verdana" w:hAnsi="Verdana"/>
        </w:rPr>
        <w:t>Randvoorwaarden</w:t>
      </w:r>
      <w:bookmarkEnd w:id="10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4F4137" wp14:editId="75314ACC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6480000" cy="0"/>
                <wp:effectExtent l="0" t="0" r="355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5C4B1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4pt" to="510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11" w:name="_Toc460851049"/>
      <w:r w:rsidRPr="00E7238C">
        <w:rPr>
          <w:rFonts w:ascii="Verdana" w:hAnsi="Verdana"/>
        </w:rPr>
        <w:lastRenderedPageBreak/>
        <w:t>Op te leveren product(en)</w:t>
      </w:r>
      <w:bookmarkEnd w:id="11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2" w:name="_Toc460851050"/>
      <w:r w:rsidRPr="00E7238C">
        <w:rPr>
          <w:rFonts w:ascii="Verdana" w:hAnsi="Verdana"/>
        </w:rPr>
        <w:t>Fase 1:</w:t>
      </w:r>
      <w:bookmarkEnd w:id="12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3" w:name="_Toc460851051"/>
      <w:r w:rsidRPr="00E7238C">
        <w:rPr>
          <w:rFonts w:ascii="Verdana" w:hAnsi="Verdana"/>
        </w:rPr>
        <w:t>Fase 2:</w:t>
      </w:r>
      <w:bookmarkEnd w:id="13"/>
    </w:p>
    <w:p w:rsidR="00CE3C51" w:rsidRPr="00E7238C" w:rsidRDefault="00CE3C51" w:rsidP="00CE3C51">
      <w:pPr>
        <w:pStyle w:val="Heading2"/>
        <w:rPr>
          <w:rFonts w:ascii="Verdana" w:hAnsi="Verdana"/>
        </w:rPr>
      </w:pPr>
      <w:bookmarkStart w:id="14" w:name="_Toc460851052"/>
      <w:r w:rsidRPr="00E7238C">
        <w:rPr>
          <w:rFonts w:ascii="Verdana" w:hAnsi="Verdana"/>
        </w:rPr>
        <w:t>Eindfase:</w:t>
      </w:r>
      <w:bookmarkEnd w:id="14"/>
    </w:p>
    <w:p w:rsidR="00CE3C51" w:rsidRPr="00E7238C" w:rsidRDefault="00CA2E63" w:rsidP="00CE3C51">
      <w:pPr>
        <w:rPr>
          <w:rFonts w:ascii="Verdana" w:hAnsi="Verdana"/>
        </w:rPr>
      </w:pPr>
      <w:r w:rsidRPr="00E7238C">
        <w:rPr>
          <w:rFonts w:ascii="Century Gothic" w:hAnsi="Century Gothic"/>
          <w:noProof/>
          <w:sz w:val="40"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74555" wp14:editId="7F0F585C">
                <wp:simplePos x="0" y="0"/>
                <wp:positionH relativeFrom="margin">
                  <wp:align>center</wp:align>
                </wp:positionH>
                <wp:positionV relativeFrom="paragraph">
                  <wp:posOffset>292947</wp:posOffset>
                </wp:positionV>
                <wp:extent cx="6480000" cy="0"/>
                <wp:effectExtent l="0" t="0" r="355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DA82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05pt" to="510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" strokecolor="#70ad47 [3209]" strokeweight=".5pt">
                <v:stroke joinstyle="miter"/>
                <w10:wrap anchorx="margin"/>
              </v:line>
            </w:pict>
          </mc:Fallback>
        </mc:AlternateContent>
      </w:r>
    </w:p>
    <w:p w:rsidR="00CE3C51" w:rsidRPr="00E7238C" w:rsidRDefault="00CE3C51" w:rsidP="00CE3C51">
      <w:pPr>
        <w:pStyle w:val="Heading1"/>
        <w:rPr>
          <w:rFonts w:ascii="Verdana" w:hAnsi="Verdana"/>
        </w:rPr>
      </w:pPr>
      <w:bookmarkStart w:id="15" w:name="_Toc460851053"/>
      <w:r w:rsidRPr="00E7238C">
        <w:rPr>
          <w:rFonts w:ascii="Verdana" w:hAnsi="Verdana"/>
        </w:rPr>
        <w:t>Samenvatting</w:t>
      </w:r>
      <w:bookmarkEnd w:id="15"/>
    </w:p>
    <w:p w:rsidR="00CE3C51" w:rsidRPr="00E7238C" w:rsidRDefault="00CE3C51" w:rsidP="00CE3C51">
      <w:pPr>
        <w:pStyle w:val="Heading1"/>
        <w:rPr>
          <w:rFonts w:ascii="Verdana" w:hAnsi="Verdana"/>
        </w:rPr>
      </w:pPr>
    </w:p>
    <w:sectPr w:rsidR="00CE3C51" w:rsidRPr="00E7238C" w:rsidSect="007D2EC8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130" w:rsidRDefault="00B61130" w:rsidP="007D2EC8">
      <w:pPr>
        <w:spacing w:after="0" w:line="240" w:lineRule="auto"/>
      </w:pPr>
      <w:r>
        <w:separator/>
      </w:r>
    </w:p>
  </w:endnote>
  <w:endnote w:type="continuationSeparator" w:id="0">
    <w:p w:rsidR="00B61130" w:rsidRDefault="00B61130" w:rsidP="007D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836"/>
      <w:docPartObj>
        <w:docPartGallery w:val="Page Numbers (Bottom of Page)"/>
        <w:docPartUnique/>
      </w:docPartObj>
    </w:sdtPr>
    <w:sdtEndPr/>
    <w:sdtContent>
      <w:p w:rsidR="007D2EC8" w:rsidRDefault="007D2EC8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0320D59" wp14:editId="6B36BF8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2EC8" w:rsidRPr="007D2EC8" w:rsidRDefault="007D2EC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7D2EC8">
                                <w:fldChar w:fldCharType="begin"/>
                              </w:r>
                              <w:r w:rsidRPr="007D2EC8">
                                <w:instrText xml:space="preserve"> PAGE   \* MERGEFORMAT </w:instrText>
                              </w:r>
                              <w:r w:rsidRPr="007D2EC8">
                                <w:fldChar w:fldCharType="separate"/>
                              </w:r>
                              <w:r w:rsidR="00032963">
                                <w:rPr>
                                  <w:noProof/>
                                </w:rPr>
                                <w:t>4</w:t>
                              </w:r>
                              <w:r w:rsidRPr="007D2EC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0320D59" id="Rectangle 3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kla9x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7D2EC8" w:rsidRPr="007D2EC8" w:rsidRDefault="007D2EC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7D2EC8">
                          <w:fldChar w:fldCharType="begin"/>
                        </w:r>
                        <w:r w:rsidRPr="007D2EC8">
                          <w:instrText xml:space="preserve"> PAGE   \* MERGEFORMAT </w:instrText>
                        </w:r>
                        <w:r w:rsidRPr="007D2EC8">
                          <w:fldChar w:fldCharType="separate"/>
                        </w:r>
                        <w:r w:rsidR="00032963">
                          <w:rPr>
                            <w:noProof/>
                          </w:rPr>
                          <w:t>4</w:t>
                        </w:r>
                        <w:r w:rsidRPr="007D2EC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130" w:rsidRDefault="00B61130" w:rsidP="007D2EC8">
      <w:pPr>
        <w:spacing w:after="0" w:line="240" w:lineRule="auto"/>
      </w:pPr>
      <w:r>
        <w:separator/>
      </w:r>
    </w:p>
  </w:footnote>
  <w:footnote w:type="continuationSeparator" w:id="0">
    <w:p w:rsidR="00B61130" w:rsidRDefault="00B61130" w:rsidP="007D2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7F"/>
    <w:rsid w:val="00032963"/>
    <w:rsid w:val="0004739C"/>
    <w:rsid w:val="000860AB"/>
    <w:rsid w:val="001C0A65"/>
    <w:rsid w:val="0023727F"/>
    <w:rsid w:val="00270F89"/>
    <w:rsid w:val="002D00F9"/>
    <w:rsid w:val="00432374"/>
    <w:rsid w:val="0044646D"/>
    <w:rsid w:val="005B2D57"/>
    <w:rsid w:val="007442C7"/>
    <w:rsid w:val="007D2EC8"/>
    <w:rsid w:val="0081245A"/>
    <w:rsid w:val="008D765D"/>
    <w:rsid w:val="00A04802"/>
    <w:rsid w:val="00A7666D"/>
    <w:rsid w:val="00AC428E"/>
    <w:rsid w:val="00B61130"/>
    <w:rsid w:val="00CA2E63"/>
    <w:rsid w:val="00CE3C51"/>
    <w:rsid w:val="00CE5915"/>
    <w:rsid w:val="00D70EAD"/>
    <w:rsid w:val="00D976B8"/>
    <w:rsid w:val="00DB7060"/>
    <w:rsid w:val="00DE5A9D"/>
    <w:rsid w:val="00E436C9"/>
    <w:rsid w:val="00E7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812743-0C17-4E1B-88D3-26FAEEE9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7238C"/>
    <w:pPr>
      <w:keepNext/>
      <w:keepLines/>
      <w:spacing w:before="240" w:after="0"/>
      <w:jc w:val="right"/>
      <w:outlineLvl w:val="0"/>
    </w:pPr>
    <w:rPr>
      <w:rFonts w:ascii="Century Gothic" w:eastAsiaTheme="majorEastAsia" w:hAnsi="Century Gothic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7238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7238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C8"/>
  </w:style>
  <w:style w:type="paragraph" w:styleId="Footer">
    <w:name w:val="footer"/>
    <w:basedOn w:val="Normal"/>
    <w:link w:val="FooterChar"/>
    <w:uiPriority w:val="99"/>
    <w:unhideWhenUsed/>
    <w:rsid w:val="007D2E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C8"/>
  </w:style>
  <w:style w:type="paragraph" w:styleId="NoSpacing">
    <w:name w:val="No Spacing"/>
    <w:uiPriority w:val="1"/>
    <w:qFormat/>
    <w:rsid w:val="007D2EC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7238C"/>
    <w:rPr>
      <w:rFonts w:ascii="Century Gothic" w:eastAsiaTheme="majorEastAsia" w:hAnsi="Century Gothic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3C5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238C"/>
    <w:rPr>
      <w:rFonts w:ascii="Century Gothic" w:eastAsiaTheme="majorEastAsia" w:hAnsi="Century Gothic" w:cstheme="majorBidi"/>
      <w:sz w:val="3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2D00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0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0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38C"/>
    <w:rPr>
      <w:rFonts w:ascii="Century Gothic" w:eastAsiaTheme="majorEastAsia" w:hAnsi="Century Gothic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ukd\AppData\Roaming\Microsoft\Templates\Plan%20van%20Aanpak%20Template%20Gre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C2256-B226-4C16-AA4B-BEFD47C0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van Aanpak Template Green.dotx</Template>
  <TotalTime>55</TotalTime>
  <Pages>4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Diederik</dc:creator>
  <cp:keywords/>
  <dc:description/>
  <cp:lastModifiedBy>Luuk Diederik</cp:lastModifiedBy>
  <cp:revision>3</cp:revision>
  <dcterms:created xsi:type="dcterms:W3CDTF">2016-09-06T12:30:00Z</dcterms:created>
  <dcterms:modified xsi:type="dcterms:W3CDTF">2016-09-06T13:29:00Z</dcterms:modified>
</cp:coreProperties>
</file>